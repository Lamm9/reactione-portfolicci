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67"/>
        <w:gridCol w:w="3055"/>
      </w:tblGrid>
      <w:tr w:rsidR="00F316AD" w:rsidRPr="001700F2" w14:paraId="0CA2091F" w14:textId="77777777" w:rsidTr="004E2C4E">
        <w:trPr>
          <w:trHeight w:val="459"/>
        </w:trPr>
        <w:tc>
          <w:tcPr>
            <w:tcW w:w="9178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0D77F41" w14:textId="771BD41C" w:rsidR="00F316AD" w:rsidRPr="001700F2" w:rsidRDefault="00DD0DE5" w:rsidP="00F316AD">
            <w:pPr>
              <w:pStyle w:val="Title"/>
            </w:pPr>
            <w:r>
              <w:t>Harrison Lamm</w:t>
            </w:r>
          </w:p>
          <w:p w14:paraId="2639A600" w14:textId="5AE2B63F" w:rsidR="00F316AD" w:rsidRPr="001700F2" w:rsidRDefault="00F316AD" w:rsidP="00D20DA9">
            <w:pPr>
              <w:pStyle w:val="Subtitle"/>
            </w:pPr>
            <w:r w:rsidRPr="001700F2">
              <w:t xml:space="preserve"> </w:t>
            </w:r>
          </w:p>
        </w:tc>
      </w:tr>
      <w:tr w:rsidR="00F316AD" w:rsidRPr="001700F2" w14:paraId="1F8568F0" w14:textId="77777777" w:rsidTr="004E2C4E">
        <w:trPr>
          <w:trHeight w:val="261"/>
        </w:trPr>
        <w:tc>
          <w:tcPr>
            <w:tcW w:w="3056" w:type="dxa"/>
            <w:tcBorders>
              <w:top w:val="single" w:sz="24" w:space="0" w:color="BF9268" w:themeColor="accent2"/>
            </w:tcBorders>
            <w:vAlign w:val="center"/>
          </w:tcPr>
          <w:p w14:paraId="1D840D79" w14:textId="77777777" w:rsidR="00F316AD" w:rsidRDefault="00DD0DE5" w:rsidP="00D20DA9">
            <w:pPr>
              <w:jc w:val="center"/>
            </w:pPr>
            <w:r>
              <w:t>3227 Braemar Ln.</w:t>
            </w:r>
          </w:p>
          <w:p w14:paraId="3F44A9CD" w14:textId="18CB083E" w:rsidR="00DD0DE5" w:rsidRPr="001700F2" w:rsidRDefault="00DD0DE5" w:rsidP="00D20DA9">
            <w:pPr>
              <w:jc w:val="center"/>
            </w:pPr>
            <w:r>
              <w:t>Corona, CA</w:t>
            </w:r>
          </w:p>
        </w:tc>
        <w:tc>
          <w:tcPr>
            <w:tcW w:w="3067" w:type="dxa"/>
            <w:tcBorders>
              <w:top w:val="single" w:sz="24" w:space="0" w:color="BF9268" w:themeColor="accent2"/>
            </w:tcBorders>
            <w:vAlign w:val="center"/>
          </w:tcPr>
          <w:p w14:paraId="4832F883" w14:textId="70B22419" w:rsidR="00F316AD" w:rsidRPr="001700F2" w:rsidRDefault="00DD0DE5" w:rsidP="00D20DA9">
            <w:pPr>
              <w:jc w:val="center"/>
            </w:pPr>
            <w:r>
              <w:t>951-539-2365</w:t>
            </w:r>
          </w:p>
        </w:tc>
        <w:tc>
          <w:tcPr>
            <w:tcW w:w="3054" w:type="dxa"/>
            <w:tcBorders>
              <w:top w:val="single" w:sz="24" w:space="0" w:color="BF9268" w:themeColor="accent2"/>
            </w:tcBorders>
            <w:vAlign w:val="center"/>
          </w:tcPr>
          <w:p w14:paraId="667487AA" w14:textId="387E0A6C" w:rsidR="00F316AD" w:rsidRPr="001700F2" w:rsidRDefault="00DD0DE5" w:rsidP="00D20DA9">
            <w:pPr>
              <w:jc w:val="center"/>
            </w:pPr>
            <w:r>
              <w:t>harrylamm@icloud.com</w:t>
            </w:r>
            <w:r w:rsidR="00D20DA9" w:rsidRPr="001700F2">
              <w:t xml:space="preserve"> </w:t>
            </w:r>
          </w:p>
        </w:tc>
      </w:tr>
      <w:tr w:rsidR="00CD50FD" w:rsidRPr="001700F2" w14:paraId="0F9A3188" w14:textId="77777777" w:rsidTr="004E2C4E">
        <w:trPr>
          <w:trHeight w:val="74"/>
        </w:trPr>
        <w:tc>
          <w:tcPr>
            <w:tcW w:w="3056" w:type="dxa"/>
            <w:tcBorders>
              <w:bottom w:val="single" w:sz="18" w:space="0" w:color="BF9268" w:themeColor="accent2"/>
            </w:tcBorders>
          </w:tcPr>
          <w:p w14:paraId="5C179368" w14:textId="77777777" w:rsidR="00CD50FD" w:rsidRPr="001700F2" w:rsidRDefault="00CD50FD" w:rsidP="00CD50FD"/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0F7EDCEB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7E79790B64584F09AB433DDADC856F8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54" w:type="dxa"/>
            <w:tcBorders>
              <w:bottom w:val="single" w:sz="18" w:space="0" w:color="BF9268" w:themeColor="accent2"/>
            </w:tcBorders>
          </w:tcPr>
          <w:p w14:paraId="10EDD893" w14:textId="77777777" w:rsidR="00CD50FD" w:rsidRPr="001700F2" w:rsidRDefault="00CD50FD"/>
        </w:tc>
      </w:tr>
      <w:tr w:rsidR="00CD50FD" w:rsidRPr="001700F2" w14:paraId="55013ABF" w14:textId="77777777" w:rsidTr="004E2C4E">
        <w:trPr>
          <w:trHeight w:val="74"/>
        </w:trPr>
        <w:tc>
          <w:tcPr>
            <w:tcW w:w="3056" w:type="dxa"/>
            <w:tcBorders>
              <w:top w:val="single" w:sz="18" w:space="0" w:color="BF9268" w:themeColor="accent2"/>
            </w:tcBorders>
          </w:tcPr>
          <w:p w14:paraId="296AF5BD" w14:textId="77777777" w:rsidR="00CD50FD" w:rsidRPr="001700F2" w:rsidRDefault="00CD50FD" w:rsidP="00CD50FD"/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07622A81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54" w:type="dxa"/>
            <w:tcBorders>
              <w:top w:val="single" w:sz="18" w:space="0" w:color="BF9268" w:themeColor="accent2"/>
            </w:tcBorders>
          </w:tcPr>
          <w:p w14:paraId="5C055E58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EA84D71" w14:textId="77777777" w:rsidTr="004E2C4E">
        <w:trPr>
          <w:trHeight w:val="420"/>
        </w:trPr>
        <w:tc>
          <w:tcPr>
            <w:tcW w:w="9178" w:type="dxa"/>
            <w:gridSpan w:val="3"/>
            <w:vAlign w:val="center"/>
          </w:tcPr>
          <w:p w14:paraId="193E6F0D" w14:textId="77777777" w:rsidR="00B21603" w:rsidRDefault="00B21603" w:rsidP="00D20DA9">
            <w:pPr>
              <w:pStyle w:val="Text"/>
            </w:pPr>
          </w:p>
          <w:p w14:paraId="588139FF" w14:textId="77777777" w:rsidR="0040233B" w:rsidRDefault="0039513D" w:rsidP="00D20DA9">
            <w:pPr>
              <w:pStyle w:val="Text"/>
            </w:pPr>
            <w:r>
              <w:t xml:space="preserve">My name is Harrison Lamm, and I’m seeking employment in web development/design. </w:t>
            </w:r>
            <w:r w:rsidR="00EA553C">
              <w:t xml:space="preserve">I am a full-stack junior web developer with plenty of experience in artistic design and customer service, making me an ideal candidate for any employer seeking </w:t>
            </w:r>
            <w:r w:rsidR="00C317BB">
              <w:t>someone to bring a stylistic eye and a friendly demeanor</w:t>
            </w:r>
            <w:r w:rsidR="00EA553C">
              <w:t>.</w:t>
            </w:r>
            <w:r w:rsidR="00C317BB">
              <w:t xml:space="preserve"> In addition to this, I have a deep love for others and a willingness to serve. I look forward to being a hard-working member of any team.</w:t>
            </w:r>
          </w:p>
          <w:p w14:paraId="2B3796FE" w14:textId="237D4EA2" w:rsidR="00B21603" w:rsidRPr="00B21603" w:rsidRDefault="00B21603" w:rsidP="00B21603"/>
        </w:tc>
      </w:tr>
      <w:tr w:rsidR="00CD50FD" w:rsidRPr="001700F2" w14:paraId="6C297A02" w14:textId="77777777" w:rsidTr="004E2C4E">
        <w:trPr>
          <w:trHeight w:val="78"/>
        </w:trPr>
        <w:tc>
          <w:tcPr>
            <w:tcW w:w="3056" w:type="dxa"/>
            <w:vMerge w:val="restart"/>
            <w:shd w:val="clear" w:color="auto" w:fill="F2F2F2" w:themeFill="background1" w:themeFillShade="F2"/>
            <w:vAlign w:val="center"/>
          </w:tcPr>
          <w:p w14:paraId="69AFA03F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4B00D859C1A143ED8392DF544BFC4ABB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3DE8044777B432EAE0E023247D07DC3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11A37392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1B362430980F45E1ADF09DEADE557BE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54" w:type="dxa"/>
            <w:tcBorders>
              <w:bottom w:val="single" w:sz="18" w:space="0" w:color="BF9268" w:themeColor="accent2"/>
            </w:tcBorders>
          </w:tcPr>
          <w:p w14:paraId="469563FB" w14:textId="77777777" w:rsidR="00CD50FD" w:rsidRPr="001700F2" w:rsidRDefault="00CD50FD"/>
        </w:tc>
      </w:tr>
      <w:tr w:rsidR="00CD50FD" w:rsidRPr="001700F2" w14:paraId="6E3EFA90" w14:textId="77777777" w:rsidTr="004E2C4E">
        <w:trPr>
          <w:trHeight w:val="78"/>
        </w:trPr>
        <w:tc>
          <w:tcPr>
            <w:tcW w:w="3056" w:type="dxa"/>
            <w:vMerge/>
            <w:shd w:val="clear" w:color="auto" w:fill="F2F2F2" w:themeFill="background1" w:themeFillShade="F2"/>
            <w:vAlign w:val="center"/>
          </w:tcPr>
          <w:p w14:paraId="0E3A992A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79128C3D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54" w:type="dxa"/>
          </w:tcPr>
          <w:p w14:paraId="579AF1E6" w14:textId="77777777" w:rsidR="00CD50FD" w:rsidRPr="001700F2" w:rsidRDefault="00CD50FD"/>
        </w:tc>
      </w:tr>
      <w:tr w:rsidR="0040233B" w:rsidRPr="001700F2" w14:paraId="2CFD3E9C" w14:textId="77777777" w:rsidTr="004E2C4E">
        <w:trPr>
          <w:trHeight w:val="1211"/>
        </w:trPr>
        <w:tc>
          <w:tcPr>
            <w:tcW w:w="3056" w:type="dxa"/>
            <w:shd w:val="clear" w:color="auto" w:fill="F2F2F2" w:themeFill="background1" w:themeFillShade="F2"/>
          </w:tcPr>
          <w:p w14:paraId="011F69BE" w14:textId="77777777" w:rsidR="0040233B" w:rsidRPr="001700F2" w:rsidRDefault="0040233B" w:rsidP="0040233B">
            <w:pPr>
              <w:pStyle w:val="Text"/>
            </w:pPr>
          </w:p>
          <w:p w14:paraId="7D0BB42D" w14:textId="4C4379AB" w:rsidR="00D20DA9" w:rsidRPr="001700F2" w:rsidRDefault="00DD0DE5" w:rsidP="00DD0DE5">
            <w:pPr>
              <w:pStyle w:val="Text"/>
            </w:pPr>
            <w:r>
              <w:t xml:space="preserve">Currently enrolled </w:t>
            </w:r>
            <w:r w:rsidR="0039513D">
              <w:t>in the Coding Bootcamp in the UCR Extension program.</w:t>
            </w:r>
          </w:p>
          <w:p w14:paraId="450C25FF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121" w:type="dxa"/>
            <w:gridSpan w:val="2"/>
            <w:vAlign w:val="center"/>
          </w:tcPr>
          <w:p w14:paraId="0443B9A7" w14:textId="77777777" w:rsidR="00890460" w:rsidRDefault="00890460" w:rsidP="00D20DA9">
            <w:pPr>
              <w:pStyle w:val="SmallText"/>
            </w:pPr>
          </w:p>
          <w:p w14:paraId="7E1A8704" w14:textId="0477D56F" w:rsidR="00D20DA9" w:rsidRPr="001700F2" w:rsidRDefault="00DD0DE5" w:rsidP="00D20DA9">
            <w:pPr>
              <w:pStyle w:val="SmallText"/>
            </w:pPr>
            <w:r>
              <w:t>2017-2020</w:t>
            </w:r>
          </w:p>
          <w:p w14:paraId="5ABAAD6C" w14:textId="313B5E09" w:rsidR="00D20DA9" w:rsidRPr="001700F2" w:rsidRDefault="00CC0653" w:rsidP="00D20DA9">
            <w:pPr>
              <w:pStyle w:val="Text"/>
            </w:pPr>
            <w:r>
              <w:t>Barista</w:t>
            </w:r>
            <w:r w:rsidR="002A25ED">
              <w:t>/Shift Lead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Starbucks Coffee Co.</w:t>
            </w:r>
          </w:p>
          <w:p w14:paraId="469BE392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657641FC" w14:textId="24C7382E" w:rsidR="00D20DA9" w:rsidRPr="001700F2" w:rsidRDefault="00CC0653" w:rsidP="00D20DA9">
            <w:pPr>
              <w:pStyle w:val="SmallText"/>
            </w:pPr>
            <w:r>
              <w:t>201</w:t>
            </w:r>
            <w:r w:rsidR="0039513D">
              <w:t>9</w:t>
            </w:r>
            <w:r>
              <w:t>-present</w:t>
            </w:r>
          </w:p>
          <w:p w14:paraId="1EB684F7" w14:textId="6D203F68" w:rsidR="00F42660" w:rsidRDefault="00CC0653" w:rsidP="00F42660">
            <w:pPr>
              <w:pStyle w:val="Text"/>
            </w:pPr>
            <w:r>
              <w:t>Freelance Graphic Design Artist</w:t>
            </w:r>
            <w:r w:rsidR="00D20DA9" w:rsidRPr="001700F2">
              <w:t xml:space="preserve"> </w:t>
            </w:r>
          </w:p>
          <w:p w14:paraId="092D5E3D" w14:textId="2C84FB8A" w:rsidR="00F42660" w:rsidRDefault="00F42660" w:rsidP="00F42660"/>
          <w:p w14:paraId="04B2AB83" w14:textId="6D43B43F" w:rsidR="00F42660" w:rsidRDefault="00F42660" w:rsidP="00F4266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2021</w:t>
            </w:r>
          </w:p>
          <w:p w14:paraId="5966BF0F" w14:textId="29824875" w:rsidR="00247DDA" w:rsidRPr="00247DDA" w:rsidRDefault="00247DDA" w:rsidP="00247DDA">
            <w:pPr>
              <w:pStyle w:val="Text"/>
            </w:pPr>
            <w:r>
              <w:t>Youth Football Coach</w:t>
            </w:r>
          </w:p>
          <w:p w14:paraId="7B76C206" w14:textId="30D9577A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15FE5898" w14:textId="6909B412" w:rsidR="0040233B" w:rsidRPr="001700F2" w:rsidRDefault="00CC0653" w:rsidP="0040233B">
            <w:pPr>
              <w:pStyle w:val="SmallText"/>
            </w:pPr>
            <w:r>
              <w:t>2020-present</w:t>
            </w:r>
          </w:p>
          <w:p w14:paraId="59996ECC" w14:textId="6629E84A" w:rsidR="0040233B" w:rsidRPr="001700F2" w:rsidRDefault="00CC0653" w:rsidP="0040233B">
            <w:pPr>
              <w:pStyle w:val="Text"/>
            </w:pPr>
            <w:r>
              <w:t>Barista</w:t>
            </w:r>
            <w:r w:rsidR="00346797">
              <w:t>/Baker</w:t>
            </w:r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r>
              <w:t>Daily Brew Coffee House</w:t>
            </w:r>
          </w:p>
          <w:p w14:paraId="6E3C6F0F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59B1724B" w14:textId="77777777" w:rsidR="0040233B" w:rsidRDefault="00CC0653" w:rsidP="00D20DA9">
            <w:pPr>
              <w:pStyle w:val="Text"/>
            </w:pPr>
            <w:r>
              <w:t xml:space="preserve">In each of these </w:t>
            </w:r>
            <w:r w:rsidR="00491064">
              <w:t>occupations</w:t>
            </w:r>
            <w:r>
              <w:t>, I have been responsible for interacting with clients/customers and providing a welcoming, friendly environment. Additionally, I’ve been responsible for efficiently crafting specialty food and beverages, as well as facilitating sales, and supervising and training employees.</w:t>
            </w:r>
            <w:r w:rsidR="00491064">
              <w:t xml:space="preserve"> Being a freelance graphic design artist, I have developed the skills necessary to work independently and manage my own work over the course of the designing process. </w:t>
            </w:r>
          </w:p>
          <w:p w14:paraId="1F7D8252" w14:textId="4F06F9FE" w:rsidR="004C3635" w:rsidRPr="004C3635" w:rsidRDefault="004C3635" w:rsidP="004C3635"/>
        </w:tc>
      </w:tr>
      <w:tr w:rsidR="00CD50FD" w:rsidRPr="001700F2" w14:paraId="305D3B60" w14:textId="77777777" w:rsidTr="004E2C4E">
        <w:trPr>
          <w:trHeight w:val="78"/>
        </w:trPr>
        <w:tc>
          <w:tcPr>
            <w:tcW w:w="3056" w:type="dxa"/>
            <w:vMerge w:val="restart"/>
            <w:shd w:val="clear" w:color="auto" w:fill="F2F2F2" w:themeFill="background1" w:themeFillShade="F2"/>
            <w:vAlign w:val="center"/>
          </w:tcPr>
          <w:p w14:paraId="0A57B0B4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5283FF06C2864945B58E3F2DD998919C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D29AD2C4CBEE4A99A65784E5C0A849F9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6122AE8C" w14:textId="77777777" w:rsidR="00CD50FD" w:rsidRPr="001700F2" w:rsidRDefault="00000000" w:rsidP="00D20DA9">
            <w:pPr>
              <w:pStyle w:val="Heading1"/>
            </w:pPr>
            <w:sdt>
              <w:sdtPr>
                <w:id w:val="-1955778421"/>
                <w:placeholder>
                  <w:docPart w:val="F7651398F5604F0EA9D7A505158524EB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54" w:type="dxa"/>
            <w:tcBorders>
              <w:bottom w:val="single" w:sz="18" w:space="0" w:color="BF9268" w:themeColor="accent2"/>
            </w:tcBorders>
          </w:tcPr>
          <w:p w14:paraId="0A8F23CE" w14:textId="77777777" w:rsidR="00CD50FD" w:rsidRPr="001700F2" w:rsidRDefault="00CD50FD"/>
        </w:tc>
      </w:tr>
      <w:tr w:rsidR="00CD50FD" w:rsidRPr="001700F2" w14:paraId="261FDE61" w14:textId="77777777" w:rsidTr="004E2C4E">
        <w:trPr>
          <w:trHeight w:val="78"/>
        </w:trPr>
        <w:tc>
          <w:tcPr>
            <w:tcW w:w="3056" w:type="dxa"/>
            <w:vMerge/>
            <w:shd w:val="clear" w:color="auto" w:fill="F2F2F2" w:themeFill="background1" w:themeFillShade="F2"/>
            <w:vAlign w:val="center"/>
          </w:tcPr>
          <w:p w14:paraId="03BBABCB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51BA3D0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54" w:type="dxa"/>
          </w:tcPr>
          <w:p w14:paraId="70C3E472" w14:textId="77777777" w:rsidR="00CD50FD" w:rsidRPr="001700F2" w:rsidRDefault="00CD50FD"/>
        </w:tc>
      </w:tr>
      <w:tr w:rsidR="00CD50FD" w:rsidRPr="001700F2" w14:paraId="793A24E9" w14:textId="77777777" w:rsidTr="004E2C4E">
        <w:trPr>
          <w:trHeight w:val="514"/>
        </w:trPr>
        <w:tc>
          <w:tcPr>
            <w:tcW w:w="3056" w:type="dxa"/>
            <w:shd w:val="clear" w:color="auto" w:fill="F2F2F2" w:themeFill="background1" w:themeFillShade="F2"/>
            <w:vAlign w:val="center"/>
          </w:tcPr>
          <w:p w14:paraId="44DE9165" w14:textId="356B9CBC" w:rsidR="00782795" w:rsidRPr="00782795" w:rsidRDefault="00F16EDB" w:rsidP="00782795">
            <w:pPr>
              <w:pStyle w:val="Text"/>
            </w:pPr>
            <w:r>
              <w:t>Efficiency</w:t>
            </w:r>
          </w:p>
          <w:p w14:paraId="180B84E2" w14:textId="5E2D1185" w:rsidR="006A25FB" w:rsidRDefault="00782795" w:rsidP="006A25FB">
            <w:pPr>
              <w:pStyle w:val="Text"/>
            </w:pPr>
            <w:r>
              <w:t>Communication</w:t>
            </w:r>
          </w:p>
          <w:p w14:paraId="02060126" w14:textId="3E429879" w:rsidR="00782795" w:rsidRDefault="00782795" w:rsidP="00782795">
            <w:pPr>
              <w:pStyle w:val="Text"/>
            </w:pPr>
            <w:r>
              <w:t>Learning quickly</w:t>
            </w:r>
          </w:p>
          <w:p w14:paraId="1BE02590" w14:textId="5A115DBF" w:rsidR="00A20A1D" w:rsidRDefault="00A20A1D" w:rsidP="00A20A1D">
            <w:pPr>
              <w:pStyle w:val="Text"/>
            </w:pPr>
            <w:r>
              <w:t>Adaptability</w:t>
            </w:r>
          </w:p>
          <w:p w14:paraId="460CA221" w14:textId="6DB4AB12" w:rsidR="00A20A1D" w:rsidRPr="00A20A1D" w:rsidRDefault="00A20A1D" w:rsidP="00A20A1D">
            <w:pPr>
              <w:pStyle w:val="Text"/>
            </w:pPr>
            <w:r>
              <w:t>Dedicated worker</w:t>
            </w:r>
          </w:p>
          <w:p w14:paraId="1EDCCD7B" w14:textId="77777777" w:rsidR="00782795" w:rsidRPr="00782795" w:rsidRDefault="00782795" w:rsidP="00782795">
            <w:pPr>
              <w:pStyle w:val="Text"/>
            </w:pPr>
          </w:p>
          <w:p w14:paraId="0ECD65A4" w14:textId="0EFCF420" w:rsidR="006A25FB" w:rsidRPr="006A25FB" w:rsidRDefault="006A25FB" w:rsidP="006A25FB"/>
          <w:p w14:paraId="441AA428" w14:textId="1BA2C197" w:rsidR="006A25FB" w:rsidRPr="006A25FB" w:rsidRDefault="006A25FB" w:rsidP="006A25FB"/>
        </w:tc>
        <w:tc>
          <w:tcPr>
            <w:tcW w:w="6121" w:type="dxa"/>
            <w:gridSpan w:val="2"/>
            <w:vAlign w:val="center"/>
          </w:tcPr>
          <w:p w14:paraId="6BF8EABA" w14:textId="77777777" w:rsidR="00E51C95" w:rsidRDefault="00E51C95" w:rsidP="00782795">
            <w:pPr>
              <w:pStyle w:val="Text"/>
            </w:pPr>
          </w:p>
          <w:p w14:paraId="3A61A872" w14:textId="3FA503C7" w:rsidR="00D20DA9" w:rsidRPr="001700F2" w:rsidRDefault="00782795" w:rsidP="00782795">
            <w:pPr>
              <w:pStyle w:val="Text"/>
            </w:pPr>
            <w:r>
              <w:t xml:space="preserve">As a </w:t>
            </w:r>
            <w:r w:rsidR="005D590C">
              <w:t xml:space="preserve">freelance </w:t>
            </w:r>
            <w:r>
              <w:t xml:space="preserve">graphic design artist, I am responsible for presenting my work and communicating ideas and concepts clearly and quickly to clients. Additionally, as a part of my </w:t>
            </w:r>
            <w:r w:rsidR="00694CBF">
              <w:t>employment</w:t>
            </w:r>
            <w:r>
              <w:t xml:space="preserve"> with Starbucks, I was frequently responsible for leading presentations </w:t>
            </w:r>
            <w:r w:rsidR="004E2C4E">
              <w:t xml:space="preserve">of </w:t>
            </w:r>
            <w:r>
              <w:t>products</w:t>
            </w:r>
            <w:r w:rsidR="004E2C4E">
              <w:t>, food, or beverages</w:t>
            </w:r>
            <w:r w:rsidR="00E51C95">
              <w:t xml:space="preserve"> to both customers and coworkers</w:t>
            </w:r>
            <w:r w:rsidR="004E2C4E">
              <w:t>.</w:t>
            </w:r>
            <w:r w:rsidR="00E51C95">
              <w:t xml:space="preserve"> I am grateful to have learned over the years to be thorough in understanding clients’ wants and needs, and in addressing them in my work.</w:t>
            </w:r>
          </w:p>
          <w:p w14:paraId="4F87FC0C" w14:textId="77777777" w:rsidR="00D20DA9" w:rsidRPr="001700F2" w:rsidRDefault="00D20DA9" w:rsidP="00D20DA9">
            <w:pPr>
              <w:pStyle w:val="Text"/>
            </w:pPr>
            <w:r w:rsidRPr="001700F2">
              <w:lastRenderedPageBreak/>
              <w:t xml:space="preserve"> </w:t>
            </w:r>
          </w:p>
          <w:p w14:paraId="2EDD4202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6EF4077A" w14:textId="77777777" w:rsidTr="004E2C4E">
        <w:trPr>
          <w:trHeight w:val="78"/>
        </w:trPr>
        <w:tc>
          <w:tcPr>
            <w:tcW w:w="3056" w:type="dxa"/>
            <w:vMerge w:val="restart"/>
            <w:shd w:val="clear" w:color="auto" w:fill="F2F2F2" w:themeFill="background1" w:themeFillShade="F2"/>
          </w:tcPr>
          <w:p w14:paraId="46A6E4D9" w14:textId="77777777" w:rsidR="00CD50FD" w:rsidRPr="001700F2" w:rsidRDefault="00CD50FD"/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0BA62962" w14:textId="77777777" w:rsidR="00CD50FD" w:rsidRPr="001700F2" w:rsidRDefault="00000000" w:rsidP="00D20DA9">
            <w:pPr>
              <w:pStyle w:val="Heading1"/>
            </w:pPr>
            <w:sdt>
              <w:sdtPr>
                <w:id w:val="-513380234"/>
                <w:placeholder>
                  <w:docPart w:val="D6CF44B8D93F4311B04A19FD33114140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54" w:type="dxa"/>
            <w:tcBorders>
              <w:bottom w:val="single" w:sz="18" w:space="0" w:color="BF9268" w:themeColor="accent2"/>
            </w:tcBorders>
          </w:tcPr>
          <w:p w14:paraId="008E5232" w14:textId="77777777" w:rsidR="00CD50FD" w:rsidRPr="001700F2" w:rsidRDefault="00CD50FD"/>
        </w:tc>
      </w:tr>
      <w:tr w:rsidR="00CD50FD" w:rsidRPr="001700F2" w14:paraId="73E45B0D" w14:textId="77777777" w:rsidTr="004E2C4E">
        <w:trPr>
          <w:trHeight w:val="78"/>
        </w:trPr>
        <w:tc>
          <w:tcPr>
            <w:tcW w:w="3056" w:type="dxa"/>
            <w:vMerge/>
            <w:shd w:val="clear" w:color="auto" w:fill="F2F2F2" w:themeFill="background1" w:themeFillShade="F2"/>
          </w:tcPr>
          <w:p w14:paraId="22CFBFD2" w14:textId="77777777" w:rsidR="00CD50FD" w:rsidRPr="001700F2" w:rsidRDefault="00CD50FD"/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16FE9AE8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54" w:type="dxa"/>
          </w:tcPr>
          <w:p w14:paraId="408971ED" w14:textId="77777777" w:rsidR="00CD50FD" w:rsidRPr="001700F2" w:rsidRDefault="00CD50FD"/>
        </w:tc>
      </w:tr>
      <w:tr w:rsidR="00CD50FD" w:rsidRPr="001700F2" w14:paraId="17646D6F" w14:textId="77777777" w:rsidTr="004E2C4E">
        <w:trPr>
          <w:trHeight w:val="486"/>
        </w:trPr>
        <w:tc>
          <w:tcPr>
            <w:tcW w:w="3056" w:type="dxa"/>
            <w:shd w:val="clear" w:color="auto" w:fill="F2F2F2" w:themeFill="background1" w:themeFillShade="F2"/>
          </w:tcPr>
          <w:p w14:paraId="1A85E647" w14:textId="77777777" w:rsidR="00CD50FD" w:rsidRPr="001700F2" w:rsidRDefault="00CD50FD"/>
        </w:tc>
        <w:tc>
          <w:tcPr>
            <w:tcW w:w="6121" w:type="dxa"/>
            <w:gridSpan w:val="2"/>
            <w:vAlign w:val="center"/>
          </w:tcPr>
          <w:p w14:paraId="019D7407" w14:textId="77777777" w:rsidR="00056174" w:rsidRDefault="00056174" w:rsidP="00491064">
            <w:pPr>
              <w:pStyle w:val="Text"/>
            </w:pPr>
          </w:p>
          <w:p w14:paraId="5A30A630" w14:textId="22C21455" w:rsidR="00491064" w:rsidRPr="002A2042" w:rsidRDefault="00056174" w:rsidP="00491064">
            <w:pPr>
              <w:pStyle w:val="Text"/>
            </w:pPr>
            <w:r>
              <w:t>My work experience has made me</w:t>
            </w:r>
            <w:r w:rsidR="002A2042" w:rsidRPr="002A2042">
              <w:t xml:space="preserve"> confident in my ability to delegate tasks and solve problems. Additionally,</w:t>
            </w:r>
            <w:r w:rsidR="001D3706" w:rsidRPr="002A2042">
              <w:t xml:space="preserve"> I am comfortable in the position of a leader,</w:t>
            </w:r>
            <w:r w:rsidR="00491064" w:rsidRPr="002A2042">
              <w:t xml:space="preserve"> and I am</w:t>
            </w:r>
            <w:r w:rsidR="002A2042" w:rsidRPr="002A2042">
              <w:t xml:space="preserve"> </w:t>
            </w:r>
            <w:r w:rsidR="00491064" w:rsidRPr="002A2042">
              <w:t xml:space="preserve">confident in </w:t>
            </w:r>
            <w:r w:rsidR="002A2042" w:rsidRPr="002A2042">
              <w:t xml:space="preserve">my ability to </w:t>
            </w:r>
            <w:r w:rsidR="00491064" w:rsidRPr="002A2042">
              <w:t>coach</w:t>
            </w:r>
            <w:r w:rsidR="002A2042" w:rsidRPr="002A2042">
              <w:t xml:space="preserve"> </w:t>
            </w:r>
            <w:r w:rsidR="00491064" w:rsidRPr="002A2042">
              <w:t xml:space="preserve">others and </w:t>
            </w:r>
            <w:r w:rsidR="002A2042" w:rsidRPr="002A2042">
              <w:t>coordinate</w:t>
            </w:r>
            <w:r w:rsidR="00491064" w:rsidRPr="002A2042">
              <w:t xml:space="preserve"> team efforts to achieve goals. </w:t>
            </w:r>
          </w:p>
        </w:tc>
      </w:tr>
      <w:tr w:rsidR="00CD50FD" w:rsidRPr="001700F2" w14:paraId="1197B889" w14:textId="77777777" w:rsidTr="004E2C4E">
        <w:trPr>
          <w:trHeight w:val="35"/>
        </w:trPr>
        <w:tc>
          <w:tcPr>
            <w:tcW w:w="3056" w:type="dxa"/>
          </w:tcPr>
          <w:p w14:paraId="02C707AE" w14:textId="77777777" w:rsidR="00CD50FD" w:rsidRPr="001700F2" w:rsidRDefault="00CD50FD" w:rsidP="00CD50FD"/>
        </w:tc>
        <w:tc>
          <w:tcPr>
            <w:tcW w:w="6121" w:type="dxa"/>
            <w:gridSpan w:val="2"/>
          </w:tcPr>
          <w:p w14:paraId="192E8477" w14:textId="77777777" w:rsidR="00CD50FD" w:rsidRDefault="00CD50FD" w:rsidP="00CD50FD"/>
          <w:p w14:paraId="196B5AC5" w14:textId="77777777" w:rsidR="00D6517E" w:rsidRDefault="00D6517E" w:rsidP="00CD50FD"/>
          <w:p w14:paraId="1BBC097B" w14:textId="77777777" w:rsidR="00D6517E" w:rsidRDefault="00D6517E" w:rsidP="00CD50FD"/>
          <w:p w14:paraId="64E45F7F" w14:textId="77777777" w:rsidR="00D6517E" w:rsidRDefault="00D6517E" w:rsidP="00CD50FD"/>
          <w:p w14:paraId="287E5536" w14:textId="17C4685C" w:rsidR="00D6517E" w:rsidRPr="001700F2" w:rsidRDefault="00D6517E" w:rsidP="00CD50FD"/>
        </w:tc>
      </w:tr>
      <w:tr w:rsidR="00CD50FD" w:rsidRPr="001700F2" w14:paraId="13354BCD" w14:textId="77777777" w:rsidTr="004E2C4E">
        <w:trPr>
          <w:trHeight w:val="49"/>
        </w:trPr>
        <w:tc>
          <w:tcPr>
            <w:tcW w:w="3056" w:type="dxa"/>
            <w:tcBorders>
              <w:bottom w:val="single" w:sz="18" w:space="0" w:color="BF9268" w:themeColor="accent2"/>
            </w:tcBorders>
          </w:tcPr>
          <w:p w14:paraId="048F27EE" w14:textId="77777777" w:rsidR="00CD50FD" w:rsidRPr="001700F2" w:rsidRDefault="00CD50FD"/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02FB85DE" w14:textId="77777777" w:rsidR="00CD50FD" w:rsidRPr="001700F2" w:rsidRDefault="00000000" w:rsidP="00D20DA9">
            <w:pPr>
              <w:pStyle w:val="Heading1"/>
            </w:pPr>
            <w:sdt>
              <w:sdtPr>
                <w:id w:val="1294558939"/>
                <w:placeholder>
                  <w:docPart w:val="ED1782A9F39644E6A2CBFCD0A2096981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54" w:type="dxa"/>
            <w:tcBorders>
              <w:bottom w:val="single" w:sz="18" w:space="0" w:color="BF9268" w:themeColor="accent2"/>
            </w:tcBorders>
          </w:tcPr>
          <w:p w14:paraId="064B562A" w14:textId="77777777" w:rsidR="00CD50FD" w:rsidRPr="001700F2" w:rsidRDefault="00CD50FD"/>
        </w:tc>
      </w:tr>
      <w:tr w:rsidR="00CD50FD" w:rsidRPr="001700F2" w14:paraId="35E882BF" w14:textId="77777777" w:rsidTr="004E2C4E">
        <w:trPr>
          <w:trHeight w:val="49"/>
        </w:trPr>
        <w:tc>
          <w:tcPr>
            <w:tcW w:w="3056" w:type="dxa"/>
            <w:tcBorders>
              <w:top w:val="single" w:sz="18" w:space="0" w:color="BF9268" w:themeColor="accent2"/>
            </w:tcBorders>
          </w:tcPr>
          <w:p w14:paraId="7EA9A6F7" w14:textId="77777777" w:rsidR="00CD50FD" w:rsidRPr="001700F2" w:rsidRDefault="00CD50FD"/>
        </w:tc>
        <w:tc>
          <w:tcPr>
            <w:tcW w:w="3067" w:type="dxa"/>
            <w:vMerge/>
            <w:shd w:val="clear" w:color="auto" w:fill="303848" w:themeFill="accent1"/>
          </w:tcPr>
          <w:p w14:paraId="4D7748D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54" w:type="dxa"/>
          </w:tcPr>
          <w:p w14:paraId="7431CF3E" w14:textId="77777777" w:rsidR="00CD50FD" w:rsidRPr="001700F2" w:rsidRDefault="00CD50FD"/>
        </w:tc>
      </w:tr>
      <w:tr w:rsidR="00CD50FD" w:rsidRPr="001700F2" w14:paraId="1A6B0C55" w14:textId="77777777" w:rsidTr="004E2C4E">
        <w:trPr>
          <w:trHeight w:val="221"/>
        </w:trPr>
        <w:tc>
          <w:tcPr>
            <w:tcW w:w="9178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33ECB1BA" w14:textId="213BA7DD" w:rsidR="00CD50FD" w:rsidRPr="001700F2" w:rsidRDefault="004E2C4E" w:rsidP="00D20DA9">
            <w:pPr>
              <w:pStyle w:val="Text"/>
            </w:pPr>
            <w:r>
              <w:t>Available upon request.</w:t>
            </w:r>
          </w:p>
        </w:tc>
      </w:tr>
    </w:tbl>
    <w:p w14:paraId="17C4D19A" w14:textId="77777777" w:rsidR="00C55D85" w:rsidRPr="001700F2" w:rsidRDefault="00C55D85"/>
    <w:sectPr w:rsidR="00C55D85" w:rsidRPr="001700F2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F342" w14:textId="77777777" w:rsidR="006F25D3" w:rsidRDefault="006F25D3" w:rsidP="00F316AD">
      <w:r>
        <w:separator/>
      </w:r>
    </w:p>
  </w:endnote>
  <w:endnote w:type="continuationSeparator" w:id="0">
    <w:p w14:paraId="26A67398" w14:textId="77777777" w:rsidR="006F25D3" w:rsidRDefault="006F25D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5B47" w14:textId="77777777" w:rsidR="006F25D3" w:rsidRDefault="006F25D3" w:rsidP="00F316AD">
      <w:r>
        <w:separator/>
      </w:r>
    </w:p>
  </w:footnote>
  <w:footnote w:type="continuationSeparator" w:id="0">
    <w:p w14:paraId="15529950" w14:textId="77777777" w:rsidR="006F25D3" w:rsidRDefault="006F25D3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CE8B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C843DE" wp14:editId="3DE05724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0996EE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E5"/>
    <w:rsid w:val="00056174"/>
    <w:rsid w:val="000909F9"/>
    <w:rsid w:val="000C096D"/>
    <w:rsid w:val="000E72EE"/>
    <w:rsid w:val="001700F2"/>
    <w:rsid w:val="001871FF"/>
    <w:rsid w:val="001D3706"/>
    <w:rsid w:val="001F4150"/>
    <w:rsid w:val="00247DDA"/>
    <w:rsid w:val="00281154"/>
    <w:rsid w:val="0029715D"/>
    <w:rsid w:val="002A2042"/>
    <w:rsid w:val="002A25ED"/>
    <w:rsid w:val="002A66CD"/>
    <w:rsid w:val="00346797"/>
    <w:rsid w:val="0039513D"/>
    <w:rsid w:val="003A6282"/>
    <w:rsid w:val="0040233B"/>
    <w:rsid w:val="00417663"/>
    <w:rsid w:val="00491064"/>
    <w:rsid w:val="004C3635"/>
    <w:rsid w:val="004D0355"/>
    <w:rsid w:val="004E2C4E"/>
    <w:rsid w:val="004E524C"/>
    <w:rsid w:val="004E6224"/>
    <w:rsid w:val="00595731"/>
    <w:rsid w:val="005D2581"/>
    <w:rsid w:val="005D590C"/>
    <w:rsid w:val="00617740"/>
    <w:rsid w:val="00694CBF"/>
    <w:rsid w:val="006A25FB"/>
    <w:rsid w:val="006C60E6"/>
    <w:rsid w:val="006F25D3"/>
    <w:rsid w:val="00782795"/>
    <w:rsid w:val="007A1002"/>
    <w:rsid w:val="00802059"/>
    <w:rsid w:val="0086237F"/>
    <w:rsid w:val="00890460"/>
    <w:rsid w:val="0089710E"/>
    <w:rsid w:val="00914100"/>
    <w:rsid w:val="00A20A1D"/>
    <w:rsid w:val="00A74E15"/>
    <w:rsid w:val="00B21603"/>
    <w:rsid w:val="00C317BB"/>
    <w:rsid w:val="00C31C93"/>
    <w:rsid w:val="00C55D85"/>
    <w:rsid w:val="00C576D3"/>
    <w:rsid w:val="00CC0653"/>
    <w:rsid w:val="00CD50FD"/>
    <w:rsid w:val="00D20DA9"/>
    <w:rsid w:val="00D26A79"/>
    <w:rsid w:val="00D6517E"/>
    <w:rsid w:val="00DD0DE5"/>
    <w:rsid w:val="00DD5C35"/>
    <w:rsid w:val="00E51C95"/>
    <w:rsid w:val="00EA03EF"/>
    <w:rsid w:val="00EA553C"/>
    <w:rsid w:val="00F16EDB"/>
    <w:rsid w:val="00F316AD"/>
    <w:rsid w:val="00F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B8F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yy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9790B64584F09AB433DDADC856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55ED-2E56-4DAA-8BEB-C9E45970EAA5}"/>
      </w:docPartPr>
      <w:docPartBody>
        <w:p w:rsidR="009B20B0" w:rsidRDefault="009D45D5">
          <w:pPr>
            <w:pStyle w:val="7E79790B64584F09AB433DDADC856F85"/>
          </w:pPr>
          <w:r w:rsidRPr="001700F2">
            <w:t>OBJECTIVE</w:t>
          </w:r>
        </w:p>
      </w:docPartBody>
    </w:docPart>
    <w:docPart>
      <w:docPartPr>
        <w:name w:val="4B00D859C1A143ED8392DF544BFC4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340E9-A486-42C9-8E0C-209F5A3255A9}"/>
      </w:docPartPr>
      <w:docPartBody>
        <w:p w:rsidR="009B20B0" w:rsidRDefault="009D45D5">
          <w:pPr>
            <w:pStyle w:val="4B00D859C1A143ED8392DF544BFC4ABB"/>
          </w:pPr>
          <w:r w:rsidRPr="001700F2">
            <w:t>EDUCATION</w:t>
          </w:r>
        </w:p>
      </w:docPartBody>
    </w:docPart>
    <w:docPart>
      <w:docPartPr>
        <w:name w:val="D3DE8044777B432EAE0E023247D07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E157-C832-4490-A1B8-2EAE44D0A037}"/>
      </w:docPartPr>
      <w:docPartBody>
        <w:p w:rsidR="009B20B0" w:rsidRDefault="009D45D5">
          <w:pPr>
            <w:pStyle w:val="D3DE8044777B432EAE0E023247D07DC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B362430980F45E1ADF09DEADE55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27787-2008-442A-B8F0-E45CCA5AD7BC}"/>
      </w:docPartPr>
      <w:docPartBody>
        <w:p w:rsidR="009B20B0" w:rsidRDefault="009D45D5">
          <w:pPr>
            <w:pStyle w:val="1B362430980F45E1ADF09DEADE557BEA"/>
          </w:pPr>
          <w:r w:rsidRPr="001700F2">
            <w:t>EXPERIENCE</w:t>
          </w:r>
        </w:p>
      </w:docPartBody>
    </w:docPart>
    <w:docPart>
      <w:docPartPr>
        <w:name w:val="5283FF06C2864945B58E3F2DD9989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85895-6245-454A-BEB3-FBFA1F4BBC4F}"/>
      </w:docPartPr>
      <w:docPartBody>
        <w:p w:rsidR="009B20B0" w:rsidRDefault="009D45D5">
          <w:pPr>
            <w:pStyle w:val="5283FF06C2864945B58E3F2DD998919C"/>
          </w:pPr>
          <w:r w:rsidRPr="00D26A79">
            <w:t>KEY SKILLS</w:t>
          </w:r>
        </w:p>
      </w:docPartBody>
    </w:docPart>
    <w:docPart>
      <w:docPartPr>
        <w:name w:val="D29AD2C4CBEE4A99A65784E5C0A8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9511A-F3A5-4E96-938F-755738B87FF0}"/>
      </w:docPartPr>
      <w:docPartBody>
        <w:p w:rsidR="009B20B0" w:rsidRDefault="009D45D5">
          <w:pPr>
            <w:pStyle w:val="D29AD2C4CBEE4A99A65784E5C0A849F9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F7651398F5604F0EA9D7A50515852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E6C1A-0DA5-49D0-9F01-D3344C6AC10B}"/>
      </w:docPartPr>
      <w:docPartBody>
        <w:p w:rsidR="009B20B0" w:rsidRDefault="009D45D5">
          <w:pPr>
            <w:pStyle w:val="F7651398F5604F0EA9D7A505158524EB"/>
          </w:pPr>
          <w:r w:rsidRPr="001700F2">
            <w:t>COMMUNICATION</w:t>
          </w:r>
        </w:p>
      </w:docPartBody>
    </w:docPart>
    <w:docPart>
      <w:docPartPr>
        <w:name w:val="D6CF44B8D93F4311B04A19FD33114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09576-6448-4CF6-85AC-3F3C488EFA2B}"/>
      </w:docPartPr>
      <w:docPartBody>
        <w:p w:rsidR="009B20B0" w:rsidRDefault="009D45D5">
          <w:pPr>
            <w:pStyle w:val="D6CF44B8D93F4311B04A19FD33114140"/>
          </w:pPr>
          <w:r w:rsidRPr="001700F2">
            <w:t>LEADERSHIP</w:t>
          </w:r>
        </w:p>
      </w:docPartBody>
    </w:docPart>
    <w:docPart>
      <w:docPartPr>
        <w:name w:val="ED1782A9F39644E6A2CBFCD0A2096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4E1E6-469F-4376-B31F-7B259B30F6A5}"/>
      </w:docPartPr>
      <w:docPartBody>
        <w:p w:rsidR="009B20B0" w:rsidRDefault="009D45D5">
          <w:pPr>
            <w:pStyle w:val="ED1782A9F39644E6A2CBFCD0A2096981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0"/>
    <w:rsid w:val="00075B6F"/>
    <w:rsid w:val="004A13DA"/>
    <w:rsid w:val="006029D5"/>
    <w:rsid w:val="009B20B0"/>
    <w:rsid w:val="009D45D5"/>
    <w:rsid w:val="00AC47FE"/>
    <w:rsid w:val="00AE24FD"/>
    <w:rsid w:val="00E7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9790B64584F09AB433DDADC856F85">
    <w:name w:val="7E79790B64584F09AB433DDADC856F85"/>
  </w:style>
  <w:style w:type="paragraph" w:customStyle="1" w:styleId="4B00D859C1A143ED8392DF544BFC4ABB">
    <w:name w:val="4B00D859C1A143ED8392DF544BFC4ABB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D3DE8044777B432EAE0E023247D07DC3">
    <w:name w:val="D3DE8044777B432EAE0E023247D07DC3"/>
  </w:style>
  <w:style w:type="paragraph" w:customStyle="1" w:styleId="1B362430980F45E1ADF09DEADE557BEA">
    <w:name w:val="1B362430980F45E1ADF09DEADE557BEA"/>
  </w:style>
  <w:style w:type="paragraph" w:customStyle="1" w:styleId="5283FF06C2864945B58E3F2DD998919C">
    <w:name w:val="5283FF06C2864945B58E3F2DD998919C"/>
  </w:style>
  <w:style w:type="paragraph" w:customStyle="1" w:styleId="D29AD2C4CBEE4A99A65784E5C0A849F9">
    <w:name w:val="D29AD2C4CBEE4A99A65784E5C0A849F9"/>
  </w:style>
  <w:style w:type="paragraph" w:customStyle="1" w:styleId="F7651398F5604F0EA9D7A505158524EB">
    <w:name w:val="F7651398F5604F0EA9D7A505158524EB"/>
  </w:style>
  <w:style w:type="paragraph" w:customStyle="1" w:styleId="D6CF44B8D93F4311B04A19FD33114140">
    <w:name w:val="D6CF44B8D93F4311B04A19FD33114140"/>
  </w:style>
  <w:style w:type="paragraph" w:customStyle="1" w:styleId="ED1782A9F39644E6A2CBFCD0A2096981">
    <w:name w:val="ED1782A9F39644E6A2CBFCD0A2096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2022-05-09T02:31:00Z</dcterms:created>
  <dcterms:modified xsi:type="dcterms:W3CDTF">2023-05-04T19:43:00Z</dcterms:modified>
</cp:coreProperties>
</file>